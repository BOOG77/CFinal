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041E" w14:textId="77777777" w:rsidR="00A84617" w:rsidRDefault="00876655" w:rsidP="003D7BB7">
      <w:pPr>
        <w:pStyle w:val="BackgroundPlaceholder"/>
        <w:tabs>
          <w:tab w:val="left" w:pos="1950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A9A813F" wp14:editId="045D1A78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91A38" id="Rectangle 1" o:spid="_x0000_s1026" alt="&quot;&quot;" style="position:absolute;margin-left:.75pt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JW2/o2gAAAAgBAAAPAAAAAAAAAAAAAAAAAOYEAABkcnMvZG93bnJldi54bWxQSwUGAAAA&#10;AAQABADzAAAA7QUAAAAA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3D7BB7">
        <w:tab/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5130"/>
        <w:gridCol w:w="4950"/>
      </w:tblGrid>
      <w:tr w:rsidR="00A84617" w:rsidRPr="00184799" w14:paraId="509436E8" w14:textId="77777777" w:rsidTr="00007D14">
        <w:tc>
          <w:tcPr>
            <w:tcW w:w="10080" w:type="dxa"/>
            <w:gridSpan w:val="2"/>
          </w:tcPr>
          <w:p w14:paraId="648EAD1E" w14:textId="77777777" w:rsidR="00A84617" w:rsidRPr="00797F60" w:rsidRDefault="003D7BB7" w:rsidP="003D7BB7">
            <w:pPr>
              <w:pStyle w:val="Title"/>
              <w:jc w:val="center"/>
            </w:pPr>
            <w:r>
              <w:t>DJJJ MEETING MINUTES</w:t>
            </w:r>
          </w:p>
        </w:tc>
      </w:tr>
      <w:tr w:rsidR="00A84617" w:rsidRPr="00184799" w14:paraId="08E5ADBA" w14:textId="77777777" w:rsidTr="00007D14">
        <w:tc>
          <w:tcPr>
            <w:tcW w:w="10080" w:type="dxa"/>
            <w:gridSpan w:val="2"/>
            <w:tcBorders>
              <w:bottom w:val="single" w:sz="24" w:space="0" w:color="C0CF3A" w:themeColor="accent3"/>
            </w:tcBorders>
          </w:tcPr>
          <w:p w14:paraId="610B4868" w14:textId="75215A01" w:rsidR="00A84617" w:rsidRPr="00184799" w:rsidRDefault="0067120E" w:rsidP="003D7BB7">
            <w:pPr>
              <w:pStyle w:val="Subtitle"/>
              <w:jc w:val="center"/>
            </w:pPr>
            <w:r>
              <w:t>C</w:t>
            </w:r>
            <w:r w:rsidR="003D7BB7">
              <w:t xml:space="preserve"> FINAL PROJECT</w:t>
            </w:r>
          </w:p>
        </w:tc>
      </w:tr>
      <w:tr w:rsidR="00A84617" w:rsidRPr="00184799" w14:paraId="1A1AD586" w14:textId="77777777" w:rsidTr="003D7BB7">
        <w:trPr>
          <w:trHeight w:val="720"/>
        </w:trPr>
        <w:tc>
          <w:tcPr>
            <w:tcW w:w="513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6E467A48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327819981"/>
                <w:placeholder>
                  <w:docPart w:val="FC3DE23F73194860B6412B4CB6FD329A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Date:</w:t>
                </w:r>
              </w:sdtContent>
            </w:sdt>
          </w:p>
        </w:tc>
        <w:tc>
          <w:tcPr>
            <w:tcW w:w="495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20CE0176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March 23, 2025</w:t>
            </w:r>
          </w:p>
        </w:tc>
      </w:tr>
      <w:tr w:rsidR="00A84617" w:rsidRPr="00184799" w14:paraId="63F47456" w14:textId="77777777" w:rsidTr="003D7BB7">
        <w:trPr>
          <w:trHeight w:val="720"/>
        </w:trPr>
        <w:tc>
          <w:tcPr>
            <w:tcW w:w="5130" w:type="dxa"/>
            <w:noWrap/>
            <w:vAlign w:val="center"/>
          </w:tcPr>
          <w:p w14:paraId="127E3E5D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162287983"/>
                <w:placeholder>
                  <w:docPart w:val="BE2D7B8787E7471AA21F80FA871453B2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 xml:space="preserve">Time: </w:t>
                </w:r>
              </w:sdtContent>
            </w:sdt>
          </w:p>
        </w:tc>
        <w:tc>
          <w:tcPr>
            <w:tcW w:w="4950" w:type="dxa"/>
            <w:noWrap/>
            <w:vAlign w:val="center"/>
          </w:tcPr>
          <w:p w14:paraId="102B309B" w14:textId="07023584" w:rsidR="00A84617" w:rsidRPr="003D7BB7" w:rsidRDefault="0067120E" w:rsidP="003D7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D7BB7" w:rsidRPr="003D7BB7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15</w:t>
            </w:r>
          </w:p>
        </w:tc>
      </w:tr>
      <w:tr w:rsidR="00A84617" w:rsidRPr="00184799" w14:paraId="4C9D658F" w14:textId="77777777" w:rsidTr="003D7BB7">
        <w:trPr>
          <w:trHeight w:val="720"/>
        </w:trPr>
        <w:tc>
          <w:tcPr>
            <w:tcW w:w="513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341FF2C4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73603272"/>
                <w:placeholder>
                  <w:docPart w:val="0A7E0214D09244408734735C4212F896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Meeting called to order by:</w:t>
                </w:r>
              </w:sdtContent>
            </w:sdt>
          </w:p>
        </w:tc>
        <w:tc>
          <w:tcPr>
            <w:tcW w:w="495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48B115C8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Jeremy Paruch</w:t>
            </w:r>
          </w:p>
        </w:tc>
      </w:tr>
    </w:tbl>
    <w:p w14:paraId="4D4DF8DD" w14:textId="77777777" w:rsidR="00A84617" w:rsidRDefault="00A84617" w:rsidP="00A84617"/>
    <w:p w14:paraId="43510EED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C26CA832B576491E9C12005A05AB8457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17B66F5E" w14:textId="77777777" w:rsidR="00FE576D" w:rsidRPr="003D7BB7" w:rsidRDefault="003D7BB7">
      <w:pPr>
        <w:rPr>
          <w:sz w:val="24"/>
          <w:szCs w:val="24"/>
        </w:rPr>
      </w:pPr>
      <w:r w:rsidRPr="003D7BB7">
        <w:rPr>
          <w:sz w:val="24"/>
          <w:szCs w:val="24"/>
        </w:rPr>
        <w:t>Dawson Brown, Joshua Leslie, Judah Csanyi, Jeremy Paruch</w:t>
      </w:r>
      <w:r w:rsidR="00591AB5" w:rsidRPr="003D7BB7">
        <w:rPr>
          <w:sz w:val="24"/>
          <w:szCs w:val="24"/>
        </w:rPr>
        <w:t xml:space="preserve"> </w:t>
      </w:r>
    </w:p>
    <w:p w14:paraId="4CDB37BF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840C75E664FC4A1CA6810734C4164B7B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10F688FC" w14:textId="77777777" w:rsidR="00591AB5" w:rsidRDefault="00591AB5" w:rsidP="00591AB5">
      <w:r w:rsidRPr="00C021A3">
        <w:t xml:space="preserve"> </w:t>
      </w:r>
    </w:p>
    <w:p w14:paraId="5CF1E2EB" w14:textId="77777777" w:rsidR="00FE576D" w:rsidRDefault="003D7BB7">
      <w:pPr>
        <w:pStyle w:val="Heading1"/>
      </w:pPr>
      <w:r>
        <w:t>Welcome</w:t>
      </w:r>
    </w:p>
    <w:p w14:paraId="469B3420" w14:textId="77777777" w:rsidR="00591AB5" w:rsidRDefault="00591AB5" w:rsidP="00591AB5"/>
    <w:p w14:paraId="4B2B98E6" w14:textId="77777777" w:rsidR="00FE576D" w:rsidRDefault="003D7BB7">
      <w:pPr>
        <w:pStyle w:val="Heading1"/>
      </w:pPr>
      <w:r>
        <w:t>Overview of Project</w:t>
      </w:r>
    </w:p>
    <w:p w14:paraId="62959142" w14:textId="7BE454EC" w:rsidR="00A84617" w:rsidRDefault="0067120E" w:rsidP="0067120E">
      <w:pPr>
        <w:tabs>
          <w:tab w:val="left" w:pos="960"/>
        </w:tabs>
      </w:pPr>
      <w:r>
        <w:tab/>
      </w:r>
    </w:p>
    <w:p w14:paraId="1EF28BC9" w14:textId="77777777" w:rsidR="00FE576D" w:rsidRDefault="003D7BB7" w:rsidP="00A84617">
      <w:pPr>
        <w:pStyle w:val="Heading1"/>
      </w:pPr>
      <w:r>
        <w:t>Roles and Responsbilities</w:t>
      </w:r>
      <w:r w:rsidR="00772E3C">
        <w:t xml:space="preserve"> </w:t>
      </w:r>
    </w:p>
    <w:p w14:paraId="59E96CB1" w14:textId="6D945FF0" w:rsidR="003D7BB7" w:rsidRDefault="0067120E" w:rsidP="0067120E">
      <w:pPr>
        <w:ind w:firstLine="720"/>
      </w:pPr>
      <w:r>
        <w:t>Dawson. Programming, Speaking</w:t>
      </w:r>
    </w:p>
    <w:p w14:paraId="58892280" w14:textId="170601C6" w:rsidR="0067120E" w:rsidRDefault="0067120E" w:rsidP="0067120E">
      <w:pPr>
        <w:ind w:firstLine="720"/>
      </w:pPr>
      <w:r>
        <w:t>Josh: Programming Building the Presentation</w:t>
      </w:r>
    </w:p>
    <w:p w14:paraId="04D2562C" w14:textId="5FB410AE" w:rsidR="0067120E" w:rsidRDefault="0067120E" w:rsidP="0067120E">
      <w:pPr>
        <w:ind w:firstLine="720"/>
      </w:pPr>
      <w:r>
        <w:t>Jeremy, Programming, Presentation, Documentation,</w:t>
      </w:r>
      <w:r w:rsidR="00F17552">
        <w:t xml:space="preserve"> Pseudocode</w:t>
      </w:r>
    </w:p>
    <w:p w14:paraId="6AFBB7DC" w14:textId="77777777" w:rsidR="003D7BB7" w:rsidRDefault="003D7BB7" w:rsidP="003D7BB7">
      <w:pPr>
        <w:pStyle w:val="Heading1"/>
      </w:pPr>
      <w:r>
        <w:t>Team Code</w:t>
      </w:r>
    </w:p>
    <w:p w14:paraId="3AE117C5" w14:textId="0C709515" w:rsidR="007064C8" w:rsidRDefault="00F17552" w:rsidP="007064C8">
      <w:pPr>
        <w:ind w:firstLine="720"/>
      </w:pPr>
      <w:r>
        <w:t>Day 1, document with the report, cover page,</w:t>
      </w:r>
      <w:r w:rsidR="007064C8">
        <w:t xml:space="preserve"> Detailed Explanation of </w:t>
      </w:r>
      <w:proofErr w:type="spellStart"/>
      <w:proofErr w:type="gramStart"/>
      <w:r w:rsidR="007064C8">
        <w:t>whats</w:t>
      </w:r>
      <w:proofErr w:type="spellEnd"/>
      <w:proofErr w:type="gramEnd"/>
      <w:r w:rsidR="007064C8">
        <w:t xml:space="preserve"> happening. </w:t>
      </w:r>
    </w:p>
    <w:p w14:paraId="071F2747" w14:textId="008EA694" w:rsidR="007064C8" w:rsidRDefault="007064C8" w:rsidP="007064C8">
      <w:pPr>
        <w:ind w:firstLine="720"/>
      </w:pPr>
      <w:r>
        <w:t xml:space="preserve">Start with </w:t>
      </w:r>
      <w:proofErr w:type="gramStart"/>
      <w:r>
        <w:t xml:space="preserve">login system </w:t>
      </w:r>
      <w:proofErr w:type="spellStart"/>
      <w:r>
        <w:t>Modue</w:t>
      </w:r>
      <w:proofErr w:type="spellEnd"/>
      <w:r>
        <w:t xml:space="preserve"> 1,2,3</w:t>
      </w:r>
      <w:proofErr w:type="gramEnd"/>
      <w:r>
        <w:t xml:space="preserve"> </w:t>
      </w:r>
    </w:p>
    <w:p w14:paraId="2C49C4B0" w14:textId="77777777" w:rsidR="003D7BB7" w:rsidRDefault="003D7BB7" w:rsidP="003D7BB7">
      <w:pPr>
        <w:pStyle w:val="Heading1"/>
      </w:pPr>
      <w:r>
        <w:t>Decision Making Process</w:t>
      </w:r>
    </w:p>
    <w:p w14:paraId="250B5354" w14:textId="42455782" w:rsidR="003D7BB7" w:rsidRDefault="00326FE7" w:rsidP="00326FE7">
      <w:pPr>
        <w:tabs>
          <w:tab w:val="left" w:pos="1410"/>
          <w:tab w:val="left" w:pos="1665"/>
        </w:tabs>
      </w:pPr>
      <w:r>
        <w:tab/>
        <w:t>Group vote</w:t>
      </w:r>
      <w:r>
        <w:tab/>
      </w:r>
    </w:p>
    <w:p w14:paraId="3E888A9E" w14:textId="77777777" w:rsidR="003D7BB7" w:rsidRDefault="003D7BB7" w:rsidP="003D7BB7">
      <w:pPr>
        <w:pStyle w:val="Heading1"/>
      </w:pPr>
      <w:r>
        <w:t xml:space="preserve">Project </w:t>
      </w:r>
      <w:proofErr w:type="gramStart"/>
      <w:r>
        <w:t>Time line</w:t>
      </w:r>
      <w:proofErr w:type="gramEnd"/>
      <w:r>
        <w:t xml:space="preserve"> and Milestones</w:t>
      </w:r>
    </w:p>
    <w:p w14:paraId="173AA5B8" w14:textId="6C3138DE" w:rsidR="003D7BB7" w:rsidRDefault="00326FE7" w:rsidP="00326FE7">
      <w:pPr>
        <w:tabs>
          <w:tab w:val="left" w:pos="2220"/>
        </w:tabs>
      </w:pPr>
      <w:r>
        <w:t xml:space="preserve">Tabled until we talk to </w:t>
      </w:r>
      <w:proofErr w:type="spellStart"/>
      <w:r>
        <w:t>nadia</w:t>
      </w:r>
      <w:proofErr w:type="spellEnd"/>
      <w:r>
        <w:t xml:space="preserve"> on Wednesday: write pseudocode</w:t>
      </w:r>
      <w:r>
        <w:tab/>
      </w:r>
    </w:p>
    <w:p w14:paraId="3FF440E9" w14:textId="77777777" w:rsidR="003D7BB7" w:rsidRDefault="003D7BB7" w:rsidP="003D7BB7"/>
    <w:p w14:paraId="186B05E9" w14:textId="77777777" w:rsidR="003D7BB7" w:rsidRDefault="003D7BB7" w:rsidP="003D7BB7">
      <w:pPr>
        <w:pStyle w:val="Heading1"/>
      </w:pPr>
      <w:r>
        <w:t>Communications</w:t>
      </w:r>
    </w:p>
    <w:p w14:paraId="5CCE7843" w14:textId="02F5AB46" w:rsidR="003D7BB7" w:rsidRDefault="00326FE7" w:rsidP="00326FE7">
      <w:pPr>
        <w:tabs>
          <w:tab w:val="left" w:pos="1170"/>
        </w:tabs>
      </w:pPr>
      <w:r>
        <w:tab/>
        <w:t>Discord, Teams, Zoom</w:t>
      </w:r>
    </w:p>
    <w:p w14:paraId="77E87A27" w14:textId="77777777" w:rsidR="003D7BB7" w:rsidRDefault="003D7BB7" w:rsidP="003D7BB7">
      <w:pPr>
        <w:pStyle w:val="Heading1"/>
      </w:pPr>
      <w:r>
        <w:t>Challenges</w:t>
      </w:r>
    </w:p>
    <w:p w14:paraId="2CA325E0" w14:textId="56891076" w:rsidR="003D7BB7" w:rsidRDefault="00326FE7" w:rsidP="00326FE7">
      <w:pPr>
        <w:ind w:firstLine="720"/>
      </w:pPr>
      <w:r>
        <w:t xml:space="preserve">Not sure how to start, needs more clarification from </w:t>
      </w:r>
      <w:proofErr w:type="spellStart"/>
      <w:r>
        <w:t>nadia</w:t>
      </w:r>
      <w:proofErr w:type="spellEnd"/>
      <w:r>
        <w:t xml:space="preserve"> on Wednesday </w:t>
      </w:r>
      <w:proofErr w:type="gramStart"/>
      <w:r>
        <w:t>march</w:t>
      </w:r>
      <w:proofErr w:type="gramEnd"/>
      <w:r>
        <w:t xml:space="preserve"> 26</w:t>
      </w:r>
    </w:p>
    <w:p w14:paraId="09F0D806" w14:textId="77777777" w:rsidR="003D7BB7" w:rsidRDefault="003D7BB7" w:rsidP="003D7BB7">
      <w:pPr>
        <w:pStyle w:val="Heading1"/>
      </w:pPr>
      <w:r>
        <w:t>Questions/Open Discussions &amp; Next Steps</w:t>
      </w:r>
    </w:p>
    <w:p w14:paraId="779C02E4" w14:textId="3143515C" w:rsidR="003D7BB7" w:rsidRDefault="00326FE7" w:rsidP="00326FE7">
      <w:pPr>
        <w:tabs>
          <w:tab w:val="left" w:pos="975"/>
        </w:tabs>
      </w:pPr>
      <w:r>
        <w:t xml:space="preserve">Nadia has the answers to our </w:t>
      </w:r>
      <w:proofErr w:type="spellStart"/>
      <w:r>
        <w:t>quesitons</w:t>
      </w:r>
      <w:proofErr w:type="spellEnd"/>
    </w:p>
    <w:p w14:paraId="3727E52E" w14:textId="77777777" w:rsidR="003D7BB7" w:rsidRDefault="003D7BB7" w:rsidP="003D7BB7">
      <w:pPr>
        <w:pStyle w:val="Heading1"/>
      </w:pPr>
      <w:r>
        <w:t>Action Items and Next Steps</w:t>
      </w:r>
    </w:p>
    <w:p w14:paraId="108FF566" w14:textId="3548B0E7" w:rsidR="003D7BB7" w:rsidRPr="003D7BB7" w:rsidRDefault="007A1C10" w:rsidP="007A1C10">
      <w:pPr>
        <w:tabs>
          <w:tab w:val="left" w:pos="960"/>
        </w:tabs>
      </w:pPr>
      <w:r>
        <w:tab/>
      </w:r>
    </w:p>
    <w:p w14:paraId="7DC5FBCE" w14:textId="57AE022E" w:rsidR="00FC73BE" w:rsidRPr="00876655" w:rsidRDefault="00326FE7" w:rsidP="00876655">
      <w:pPr>
        <w:pStyle w:val="Heading2"/>
      </w:pPr>
      <w:r>
        <w:t>Next Meeting will March 26</w:t>
      </w:r>
    </w:p>
    <w:p w14:paraId="4C26565B" w14:textId="77777777" w:rsidR="00430D1C" w:rsidRDefault="003D7BB7" w:rsidP="00430D1C">
      <w:pPr>
        <w:tabs>
          <w:tab w:val="left" w:pos="1860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2CD1323" wp14:editId="1063D945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7772400" cy="10058400"/>
                <wp:effectExtent l="0" t="0" r="0" b="0"/>
                <wp:wrapNone/>
                <wp:docPr id="83307711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D6A08" id="Rectangle 1" o:spid="_x0000_s1026" alt="&quot;&quot;" style="position:absolute;margin-left:0;margin-top:.45pt;width:612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772E3C">
        <w:t xml:space="preserve"> </w:t>
      </w:r>
      <w:r w:rsidR="00430D1C">
        <w:t>Wednesday March 26</w:t>
      </w:r>
    </w:p>
    <w:p w14:paraId="3ED2AB6C" w14:textId="77777777" w:rsidR="00430D1C" w:rsidRDefault="00430D1C" w:rsidP="00430D1C">
      <w:pPr>
        <w:tabs>
          <w:tab w:val="left" w:pos="1860"/>
        </w:tabs>
      </w:pPr>
      <w:r>
        <w:t xml:space="preserve">Question for </w:t>
      </w:r>
      <w:proofErr w:type="spellStart"/>
      <w:r>
        <w:t>nadia</w:t>
      </w:r>
      <w:proofErr w:type="spellEnd"/>
    </w:p>
    <w:p w14:paraId="140D8F4D" w14:textId="77777777" w:rsidR="00430D1C" w:rsidRDefault="00430D1C" w:rsidP="00430D1C">
      <w:pPr>
        <w:tabs>
          <w:tab w:val="left" w:pos="1860"/>
        </w:tabs>
      </w:pPr>
      <w:r>
        <w:t>How do we start?</w:t>
      </w:r>
    </w:p>
    <w:p w14:paraId="54E39F3D" w14:textId="77777777" w:rsidR="00430D1C" w:rsidRDefault="00430D1C" w:rsidP="00430D1C">
      <w:pPr>
        <w:tabs>
          <w:tab w:val="left" w:pos="1860"/>
        </w:tabs>
      </w:pPr>
      <w:r>
        <w:t xml:space="preserve">More along the lines of </w:t>
      </w:r>
      <w:proofErr w:type="gramStart"/>
      <w:r>
        <w:t>opening</w:t>
      </w:r>
      <w:proofErr w:type="gramEnd"/>
      <w:r>
        <w:t xml:space="preserve"> discussions</w:t>
      </w:r>
    </w:p>
    <w:p w14:paraId="2F59FF0E" w14:textId="675CD6A7" w:rsidR="00876655" w:rsidRPr="00876655" w:rsidRDefault="00430D1C" w:rsidP="00430D1C">
      <w:pPr>
        <w:tabs>
          <w:tab w:val="left" w:pos="1860"/>
        </w:tabs>
        <w:rPr>
          <w:rFonts w:eastAsiaTheme="majorEastAsia" w:cstheme="majorBidi"/>
          <w:sz w:val="24"/>
          <w:szCs w:val="24"/>
        </w:rPr>
      </w:pPr>
      <w:r>
        <w:t xml:space="preserve">Header files, structures, need to know how to do work with these, when are we learning it, the </w:t>
      </w:r>
      <w:proofErr w:type="spellStart"/>
      <w:r>
        <w:t>glareing</w:t>
      </w:r>
      <w:proofErr w:type="spellEnd"/>
      <w:r>
        <w:t xml:space="preserve"> part is that we are missing some context.</w:t>
      </w:r>
      <w:r>
        <w:tab/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1D145" w14:textId="77777777" w:rsidR="00517F07" w:rsidRDefault="00517F07">
      <w:r>
        <w:separator/>
      </w:r>
    </w:p>
  </w:endnote>
  <w:endnote w:type="continuationSeparator" w:id="0">
    <w:p w14:paraId="1142C8DC" w14:textId="77777777" w:rsidR="00517F07" w:rsidRDefault="0051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5C968" w14:textId="77777777" w:rsidR="00517F07" w:rsidRDefault="00517F07">
      <w:r>
        <w:separator/>
      </w:r>
    </w:p>
  </w:footnote>
  <w:footnote w:type="continuationSeparator" w:id="0">
    <w:p w14:paraId="246C0CAF" w14:textId="77777777" w:rsidR="00517F07" w:rsidRDefault="00517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0E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E2D76"/>
    <w:rsid w:val="001F613B"/>
    <w:rsid w:val="002A2B44"/>
    <w:rsid w:val="002A3FCB"/>
    <w:rsid w:val="002D3701"/>
    <w:rsid w:val="00326FE7"/>
    <w:rsid w:val="003871FA"/>
    <w:rsid w:val="003B5FCE"/>
    <w:rsid w:val="003D7BB7"/>
    <w:rsid w:val="00402E7E"/>
    <w:rsid w:val="00416222"/>
    <w:rsid w:val="00424F9F"/>
    <w:rsid w:val="00430D1C"/>
    <w:rsid w:val="00435446"/>
    <w:rsid w:val="00466C22"/>
    <w:rsid w:val="00476525"/>
    <w:rsid w:val="004D5988"/>
    <w:rsid w:val="004F3DBD"/>
    <w:rsid w:val="004F4532"/>
    <w:rsid w:val="00506542"/>
    <w:rsid w:val="00512149"/>
    <w:rsid w:val="00517F07"/>
    <w:rsid w:val="0058206D"/>
    <w:rsid w:val="00591AB5"/>
    <w:rsid w:val="005D2056"/>
    <w:rsid w:val="006150B0"/>
    <w:rsid w:val="00624148"/>
    <w:rsid w:val="00635577"/>
    <w:rsid w:val="00655F6F"/>
    <w:rsid w:val="0067120E"/>
    <w:rsid w:val="00684306"/>
    <w:rsid w:val="00703F95"/>
    <w:rsid w:val="007064C8"/>
    <w:rsid w:val="007173EB"/>
    <w:rsid w:val="007638A6"/>
    <w:rsid w:val="00772E3C"/>
    <w:rsid w:val="00774146"/>
    <w:rsid w:val="0078288E"/>
    <w:rsid w:val="00786D8E"/>
    <w:rsid w:val="00797F60"/>
    <w:rsid w:val="007A1C1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31B39"/>
    <w:rsid w:val="00A84617"/>
    <w:rsid w:val="00AB3E35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83476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17552"/>
    <w:rsid w:val="00F80633"/>
    <w:rsid w:val="00F9136A"/>
    <w:rsid w:val="00F925B9"/>
    <w:rsid w:val="00FA0E43"/>
    <w:rsid w:val="00FB143A"/>
    <w:rsid w:val="00FB60CC"/>
    <w:rsid w:val="00FB6347"/>
    <w:rsid w:val="00FC73BE"/>
    <w:rsid w:val="00FD4AC7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C41840"/>
  <w15:chartTrackingRefBased/>
  <w15:docId w15:val="{5BAC1395-8E19-4CE8-B4E1-AE212061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B7"/>
  </w:style>
  <w:style w:type="paragraph" w:styleId="Heading1">
    <w:name w:val="heading 1"/>
    <w:basedOn w:val="Normal"/>
    <w:next w:val="Normal"/>
    <w:link w:val="Heading1Char"/>
    <w:uiPriority w:val="9"/>
    <w:qFormat/>
    <w:rsid w:val="003D7BB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B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B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B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B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B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B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7BB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7B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B7"/>
    <w:rPr>
      <w:caps/>
      <w:color w:val="3E762A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2A4F1C" w:themeColor="accent1" w:themeShade="80" w:shadow="1"/>
        <w:left w:val="single" w:sz="2" w:space="10" w:color="2A4F1C" w:themeColor="accent1" w:themeShade="80" w:shadow="1"/>
        <w:bottom w:val="single" w:sz="2" w:space="10" w:color="2A4F1C" w:themeColor="accent1" w:themeShade="80" w:shadow="1"/>
        <w:right w:val="single" w:sz="2" w:space="10" w:color="2A4F1C" w:themeColor="accent1" w:themeShade="80" w:shadow="1"/>
      </w:pBdr>
      <w:ind w:left="1152" w:right="1152"/>
    </w:pPr>
    <w:rPr>
      <w:i/>
      <w:iCs/>
      <w:color w:val="2A4F1C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uiPriority w:val="33"/>
    <w:qFormat/>
    <w:rsid w:val="003D7B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BB7"/>
    <w:rPr>
      <w:b/>
      <w:bCs/>
      <w:color w:val="3E762A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55F51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55F51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uiPriority w:val="20"/>
    <w:qFormat/>
    <w:rsid w:val="003D7BB7"/>
    <w:rPr>
      <w:caps/>
      <w:color w:val="294E1C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B7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B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B7"/>
    <w:rPr>
      <w:color w:val="549E39" w:themeColor="accent1"/>
      <w:sz w:val="24"/>
      <w:szCs w:val="24"/>
    </w:rPr>
  </w:style>
  <w:style w:type="character" w:styleId="IntenseReference">
    <w:name w:val="Intense Reference"/>
    <w:uiPriority w:val="32"/>
    <w:qFormat/>
    <w:rsid w:val="003D7BB7"/>
    <w:rPr>
      <w:b/>
      <w:bCs/>
      <w:i/>
      <w:iCs/>
      <w:caps/>
      <w:color w:val="549E39" w:themeColor="accent1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D7B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D7B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BB7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uiPriority w:val="22"/>
    <w:qFormat/>
    <w:rsid w:val="003D7BB7"/>
    <w:rPr>
      <w:b/>
      <w:bCs/>
    </w:rPr>
  </w:style>
  <w:style w:type="character" w:styleId="SubtleEmphasis">
    <w:name w:val="Subtle Emphasis"/>
    <w:uiPriority w:val="19"/>
    <w:qFormat/>
    <w:rsid w:val="003D7BB7"/>
    <w:rPr>
      <w:i/>
      <w:iCs/>
      <w:color w:val="294E1C" w:themeColor="accent1" w:themeShade="7F"/>
    </w:rPr>
  </w:style>
  <w:style w:type="character" w:styleId="SubtleReference">
    <w:name w:val="Subtle Reference"/>
    <w:uiPriority w:val="31"/>
    <w:qFormat/>
    <w:rsid w:val="003D7BB7"/>
    <w:rPr>
      <w:b/>
      <w:bCs/>
      <w:color w:val="549E39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BB7"/>
    <w:pPr>
      <w:outlineLvl w:val="9"/>
    </w:p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C0CF3A" w:themeColor="accent3"/>
        <w:bottom w:val="single" w:sz="24" w:space="0" w:color="C0CF3A" w:themeColor="accent3"/>
        <w:insideH w:val="single" w:sz="8" w:space="0" w:color="8AB833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B7"/>
    <w:rPr>
      <w:caps/>
      <w:color w:val="294E1C" w:themeColor="accent1" w:themeShade="7F"/>
      <w:spacing w:val="15"/>
    </w:rPr>
  </w:style>
  <w:style w:type="paragraph" w:customStyle="1" w:styleId="PageNumbers">
    <w:name w:val="Page Numbers"/>
    <w:basedOn w:val="Normal"/>
    <w:uiPriority w:val="12"/>
    <w:semiHidden/>
    <w:rsid w:val="00C9008F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D7BB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7BB7"/>
    <w:rPr>
      <w:caps/>
      <w:spacing w:val="15"/>
      <w:shd w:val="clear" w:color="auto" w:fill="DAEFD3" w:themeFill="accent1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3D7BB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D7BB7"/>
    <w:rPr>
      <w:caps/>
      <w:color w:val="595959" w:themeColor="text1" w:themeTint="A6"/>
      <w:spacing w:val="10"/>
      <w:sz w:val="21"/>
      <w:szCs w:val="21"/>
    </w:rPr>
  </w:style>
  <w:style w:type="character" w:styleId="IntenseEmphasis">
    <w:name w:val="Intense Emphasis"/>
    <w:uiPriority w:val="21"/>
    <w:qFormat/>
    <w:rsid w:val="003D7BB7"/>
    <w:rPr>
      <w:b/>
      <w:bCs/>
      <w:caps/>
      <w:color w:val="294E1C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pa\Desktop\DJJJ%20FInal%20Projects%20Documents\Meeting%20Minutes\DJJJ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3DE23F73194860B6412B4CB6FD3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E89F-555C-4845-B86F-15D9133D27B1}"/>
      </w:docPartPr>
      <w:docPartBody>
        <w:p w:rsidR="00000000" w:rsidRDefault="00000000">
          <w:pPr>
            <w:pStyle w:val="FC3DE23F73194860B6412B4CB6FD329A"/>
          </w:pPr>
          <w:r w:rsidRPr="00876655">
            <w:t>Date:</w:t>
          </w:r>
        </w:p>
      </w:docPartBody>
    </w:docPart>
    <w:docPart>
      <w:docPartPr>
        <w:name w:val="BE2D7B8787E7471AA21F80FA87145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6C90-7A7C-48B6-997D-1ED9369DDCBA}"/>
      </w:docPartPr>
      <w:docPartBody>
        <w:p w:rsidR="00000000" w:rsidRDefault="00000000">
          <w:pPr>
            <w:pStyle w:val="BE2D7B8787E7471AA21F80FA871453B2"/>
          </w:pPr>
          <w:r w:rsidRPr="00876655">
            <w:t xml:space="preserve">Time: </w:t>
          </w:r>
        </w:p>
      </w:docPartBody>
    </w:docPart>
    <w:docPart>
      <w:docPartPr>
        <w:name w:val="0A7E0214D09244408734735C4212F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6EC48-FA4C-47C5-96B8-2AF9EE8CB0D5}"/>
      </w:docPartPr>
      <w:docPartBody>
        <w:p w:rsidR="00000000" w:rsidRDefault="00000000">
          <w:pPr>
            <w:pStyle w:val="0A7E0214D09244408734735C4212F896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C26CA832B576491E9C12005A05AB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0E73-F052-43B0-809E-2C03ABFCB13F}"/>
      </w:docPartPr>
      <w:docPartBody>
        <w:p w:rsidR="00000000" w:rsidRDefault="00000000">
          <w:pPr>
            <w:pStyle w:val="C26CA832B576491E9C12005A05AB8457"/>
          </w:pPr>
          <w:r>
            <w:t>In attendance</w:t>
          </w:r>
        </w:p>
      </w:docPartBody>
    </w:docPart>
    <w:docPart>
      <w:docPartPr>
        <w:name w:val="840C75E664FC4A1CA6810734C4164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FF19-0319-444C-B666-7BB145371B14}"/>
      </w:docPartPr>
      <w:docPartBody>
        <w:p w:rsidR="00000000" w:rsidRDefault="00000000">
          <w:pPr>
            <w:pStyle w:val="840C75E664FC4A1CA6810734C4164B7B"/>
          </w:pPr>
          <w:r>
            <w:t xml:space="preserve">Approval of </w:t>
          </w:r>
          <w:r w:rsidRPr="00D50889">
            <w:t>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46"/>
    <w:rsid w:val="00005146"/>
    <w:rsid w:val="004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DE23F73194860B6412B4CB6FD329A">
    <w:name w:val="FC3DE23F73194860B6412B4CB6FD329A"/>
  </w:style>
  <w:style w:type="paragraph" w:customStyle="1" w:styleId="BE2D7B8787E7471AA21F80FA871453B2">
    <w:name w:val="BE2D7B8787E7471AA21F80FA871453B2"/>
  </w:style>
  <w:style w:type="paragraph" w:customStyle="1" w:styleId="0A7E0214D09244408734735C4212F896">
    <w:name w:val="0A7E0214D09244408734735C4212F896"/>
  </w:style>
  <w:style w:type="paragraph" w:customStyle="1" w:styleId="C26CA832B576491E9C12005A05AB8457">
    <w:name w:val="C26CA832B576491E9C12005A05AB8457"/>
  </w:style>
  <w:style w:type="paragraph" w:customStyle="1" w:styleId="840C75E664FC4A1CA6810734C4164B7B">
    <w:name w:val="840C75E664FC4A1CA6810734C4164B7B"/>
  </w:style>
  <w:style w:type="paragraph" w:customStyle="1" w:styleId="B6382B521A74413BA28A4F462743EBF6">
    <w:name w:val="B6382B521A74413BA28A4F462743E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DJJJ MEETING MINUTES.dotx</Template>
  <TotalTime>118</TotalTime>
  <Pages>2</Pages>
  <Words>178</Words>
  <Characters>981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jerpa</dc:creator>
  <cp:lastModifiedBy>jerparuch@gmail.com</cp:lastModifiedBy>
  <cp:revision>1</cp:revision>
  <dcterms:created xsi:type="dcterms:W3CDTF">2025-03-24T18:14:00Z</dcterms:created>
  <dcterms:modified xsi:type="dcterms:W3CDTF">2025-03-24T20:12:00Z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a42d159f-8b34-4131-83db-7712cfd45aaf</vt:lpwstr>
  </property>
</Properties>
</file>